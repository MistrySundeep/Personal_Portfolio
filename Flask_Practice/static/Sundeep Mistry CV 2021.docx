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00E30BD7" w14:paraId="5C79E167" w14:textId="77777777">
        <w:trPr>
          <w:trHeight w:val="156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00913946" w:rsidRDefault="00537E83" w14:paraId="3AD69548" w14:textId="77777777">
            <w:pPr>
              <w:pStyle w:val="Title"/>
            </w:pPr>
            <w:bookmarkStart w:name="_Hlk83204189" w:id="0"/>
            <w:r>
              <w:t>Sundeep</w:t>
            </w:r>
            <w:r w:rsidRPr="00CF1A49" w:rsidR="00692703">
              <w:t xml:space="preserve"> </w:t>
            </w:r>
            <w:r>
              <w:rPr>
                <w:rStyle w:val="IntenseEmphasis"/>
              </w:rPr>
              <w:t>Misrty</w:t>
            </w:r>
          </w:p>
          <w:p w:rsidRPr="00CF1A49" w:rsidR="00692703" w:rsidP="00913946" w:rsidRDefault="00537E83" w14:paraId="5529ACCB" w14:textId="77777777">
            <w:pPr>
              <w:pStyle w:val="ContactInfo"/>
              <w:contextualSpacing w:val="0"/>
            </w:pPr>
            <w:r w:rsidRPr="00EB282A">
              <w:rPr>
                <w:rFonts w:cstheme="minorHAnsi"/>
                <w:sz w:val="27"/>
                <w:szCs w:val="27"/>
              </w:rPr>
              <w:t>231 The Vale, London, NW11 8TN</w:t>
            </w:r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B2FD34DE784484EBADAE4C52BF2E95E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r>
              <w:t>07944107710</w:t>
            </w:r>
          </w:p>
          <w:p w:rsidRPr="00CF1A49" w:rsidR="006828E0" w:rsidP="00E30BD7" w:rsidRDefault="006828E0" w14:paraId="3AD6C615" w14:textId="465519FB">
            <w:pPr>
              <w:pStyle w:val="ContactInfoEmphasis"/>
              <w:contextualSpacing w:val="0"/>
            </w:pPr>
            <w:r w:rsidRPr="001E19A2">
              <w:t>mistrysundeep@gmail.com</w:t>
            </w:r>
            <w:r w:rsidRPr="00CF1A49" w:rsidR="00692703">
              <w:t xml:space="preserve"> </w:t>
            </w:r>
            <w:r w:rsidR="00396787">
              <w:t>–</w:t>
            </w:r>
            <w:r w:rsidR="001E19A2">
              <w:t xml:space="preserve"> </w:t>
            </w:r>
            <w:hyperlink w:history="1" r:id="rId7">
              <w:r w:rsidRPr="00BD6185" w:rsidR="00396787">
                <w:rPr>
                  <w:rStyle w:val="Hyperlink"/>
                </w:rPr>
                <w:t>https://mistrysundeep.pythonanywhere.com/</w:t>
              </w:r>
            </w:hyperlink>
            <w:r w:rsidR="00396787">
              <w:t xml:space="preserve"> </w:t>
            </w:r>
          </w:p>
        </w:tc>
      </w:tr>
      <w:tr w:rsidRPr="00CF1A49" w:rsidR="009571D8" w:rsidTr="00692703" w14:paraId="2020FFB3" w14:textId="77777777">
        <w:tc>
          <w:tcPr>
            <w:tcW w:w="9360" w:type="dxa"/>
            <w:tcMar>
              <w:top w:w="432" w:type="dxa"/>
            </w:tcMar>
          </w:tcPr>
          <w:p w:rsidRPr="00CF1A49" w:rsidR="001755A8" w:rsidP="00E30BD7" w:rsidRDefault="006828E0" w14:paraId="4AC91B16" w14:textId="62A0033E">
            <w:pPr>
              <w:contextualSpacing w:val="0"/>
              <w:jc w:val="both"/>
            </w:pPr>
            <w:r>
              <w:t>As a</w:t>
            </w:r>
            <w:r w:rsidR="00537E83">
              <w:t xml:space="preserve"> dependable individual who takes on any opportunity with an open mind and eagerness </w:t>
            </w:r>
            <w:r>
              <w:t xml:space="preserve">to </w:t>
            </w:r>
            <w:r w:rsidR="00537E83">
              <w:t>learn</w:t>
            </w:r>
            <w:r w:rsidR="001E19A2">
              <w:t>;</w:t>
            </w:r>
            <w:r w:rsidR="00537E83">
              <w:t xml:space="preserve"> I am currently seeking new experiences within the IT industry to learn new things and improve on my current skillset. I </w:t>
            </w:r>
            <w:r w:rsidR="00A81941">
              <w:t>recently finished</w:t>
            </w:r>
            <w:r w:rsidR="00537E83">
              <w:t xml:space="preserve"> working on my degree at </w:t>
            </w:r>
            <w:r w:rsidR="00E977BF">
              <w:t>T</w:t>
            </w:r>
            <w:r w:rsidR="00537E83">
              <w:t xml:space="preserve">he Open University where I </w:t>
            </w:r>
            <w:r w:rsidR="00A81941">
              <w:t xml:space="preserve">studied </w:t>
            </w:r>
            <w:r w:rsidR="001E19A2">
              <w:t xml:space="preserve">for </w:t>
            </w:r>
            <w:r w:rsidR="00537E83">
              <w:t xml:space="preserve">an Open Degree, focusing on computer science. My current focus </w:t>
            </w:r>
            <w:r>
              <w:t>is</w:t>
            </w:r>
            <w:r w:rsidR="00537E83">
              <w:t xml:space="preserve"> Java</w:t>
            </w:r>
            <w:r w:rsidR="001E19A2">
              <w:t xml:space="preserve"> and Python</w:t>
            </w:r>
            <w:r w:rsidR="00537E83">
              <w:t>, but I also have some experience with HTML5, CSS3 and JavaScript.</w:t>
            </w:r>
          </w:p>
        </w:tc>
      </w:tr>
    </w:tbl>
    <w:bookmarkStart w:name="_Hlk83204264" w:id="1"/>
    <w:bookmarkEnd w:id="0"/>
    <w:p w:rsidRPr="00CF1A49" w:rsidR="004E01EB" w:rsidP="004E01EB" w:rsidRDefault="00F32202" w14:paraId="2CFE2E4D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43094259AA4D4EDDADE303ACF217E55B"/>
          </w:placeholder>
          <w:temporary/>
          <w:showingPlcHdr/>
          <w15:appearance w15:val="hidden"/>
        </w:sdtPr>
        <w:sdtEndPr/>
        <w:sdtContent>
          <w:r w:rsidRPr="00CF1A49" w:rsidR="004E01EB">
            <w:t>Experience</w:t>
          </w:r>
        </w:sdtContent>
      </w:sdt>
      <w:bookmarkEnd w:id="1"/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Pr="00CF1A49" w:rsidR="001D0BF1" w:rsidTr="13B80A70" w14:paraId="27039F11" w14:textId="77777777">
        <w:tc>
          <w:tcPr>
            <w:tcW w:w="9290" w:type="dxa"/>
            <w:tcMar/>
          </w:tcPr>
          <w:p w:rsidRPr="00CF1A49" w:rsidR="00A9350C" w:rsidP="00A9350C" w:rsidRDefault="00A9350C" w14:paraId="25755CF9" w14:textId="40F85A21">
            <w:pPr>
              <w:pStyle w:val="Heading3"/>
              <w:contextualSpacing w:val="0"/>
              <w:outlineLvl w:val="2"/>
            </w:pPr>
            <w:bookmarkStart w:name="_Hlk83204301" w:id="2"/>
            <w:r>
              <w:t xml:space="preserve">April 2021 </w:t>
            </w:r>
            <w:r w:rsidRPr="00CF1A49">
              <w:t xml:space="preserve">– </w:t>
            </w:r>
            <w:r>
              <w:t>Present</w:t>
            </w:r>
          </w:p>
          <w:p w:rsidRPr="00CF1A49" w:rsidR="00A9350C" w:rsidP="13B80A70" w:rsidRDefault="00A9350C" w14:paraId="227C8C2F" w14:textId="4BEC073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="363133D1">
              <w:rPr/>
              <w:t>Part time tutor</w:t>
            </w:r>
            <w:r w:rsidR="363133D1">
              <w:rPr/>
              <w:t xml:space="preserve">, </w:t>
            </w:r>
            <w:r w:rsidRPr="13B80A70" w:rsidR="363133D1">
              <w:rPr>
                <w:rStyle w:val="SubtleReference"/>
              </w:rPr>
              <w:t>F</w:t>
            </w:r>
            <w:r w:rsidRPr="13B80A70" w:rsidR="7CED0092">
              <w:rPr>
                <w:rStyle w:val="SubtleReference"/>
              </w:rPr>
              <w:t>unTech</w:t>
            </w:r>
          </w:p>
          <w:p w:rsidRPr="00A81941" w:rsidR="00A9350C" w:rsidP="001D0BF1" w:rsidRDefault="00A9350C" w14:paraId="61ED31E8" w14:textId="47B273C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 xml:space="preserve">Working remotely in either 1:1 catchup </w:t>
            </w:r>
            <w:r w:rsidRPr="00A81941" w:rsidR="00B30567">
              <w:rPr>
                <w:sz w:val="20"/>
                <w:szCs w:val="20"/>
              </w:rPr>
              <w:t>session,</w:t>
            </w:r>
            <w:r w:rsidRPr="00A81941">
              <w:rPr>
                <w:sz w:val="20"/>
                <w:szCs w:val="20"/>
              </w:rPr>
              <w:t xml:space="preserve"> or a group of 4 children and teach</w:t>
            </w:r>
            <w:r w:rsidRPr="00A81941" w:rsidR="00B30567">
              <w:rPr>
                <w:sz w:val="20"/>
                <w:szCs w:val="20"/>
              </w:rPr>
              <w:t>ing</w:t>
            </w:r>
            <w:r w:rsidRPr="00A81941">
              <w:rPr>
                <w:sz w:val="20"/>
                <w:szCs w:val="20"/>
              </w:rPr>
              <w:t xml:space="preserve"> topics such as coding, web development, SQL</w:t>
            </w:r>
            <w:r w:rsidR="00E30BD7">
              <w:rPr>
                <w:sz w:val="20"/>
                <w:szCs w:val="20"/>
              </w:rPr>
              <w:t>, basic game development, video and photo editing</w:t>
            </w:r>
          </w:p>
          <w:p w:rsidRPr="00A81941" w:rsidR="00A9350C" w:rsidP="001D0BF1" w:rsidRDefault="00A9350C" w14:paraId="65BB43F2" w14:textId="20C849C5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>Ensuring the children are kept safe while working online and respecting others</w:t>
            </w:r>
          </w:p>
          <w:p w:rsidR="00A84CB2" w:rsidP="001D0BF1" w:rsidRDefault="00A84CB2" w14:paraId="3EC2C17D" w14:textId="3EDA751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>Demonstrating an understanding of the topic when going through tricky questions with a child during a session.</w:t>
            </w:r>
          </w:p>
          <w:p w:rsidRPr="00396787" w:rsidR="00396787" w:rsidP="00396787" w:rsidRDefault="00396787" w14:paraId="5DCBEF77" w14:textId="77777777">
            <w:pPr>
              <w:ind w:left="360"/>
              <w:rPr>
                <w:sz w:val="20"/>
                <w:szCs w:val="20"/>
              </w:rPr>
            </w:pPr>
          </w:p>
          <w:p w:rsidRPr="00CF1A49" w:rsidR="00396787" w:rsidP="00396787" w:rsidRDefault="00396787" w14:paraId="433CD3D5" w14:textId="6922EEB9">
            <w:pPr>
              <w:pStyle w:val="Heading3"/>
              <w:contextualSpacing w:val="0"/>
              <w:outlineLvl w:val="2"/>
            </w:pPr>
            <w:r>
              <w:t xml:space="preserve">May 2021 </w:t>
            </w:r>
            <w:r w:rsidRPr="00CF1A49">
              <w:t xml:space="preserve">– </w:t>
            </w:r>
            <w:r>
              <w:t>Present</w:t>
            </w:r>
          </w:p>
          <w:p w:rsidR="00396787" w:rsidP="00396787" w:rsidRDefault="00396787" w14:paraId="0F976A6C" w14:textId="458BE0D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Part time private tutor</w:t>
            </w:r>
            <w:r w:rsidRPr="00CF1A49">
              <w:t xml:space="preserve">, </w:t>
            </w:r>
            <w:r>
              <w:rPr>
                <w:rStyle w:val="SubtleReference"/>
              </w:rPr>
              <w:t>Self-employed</w:t>
            </w:r>
          </w:p>
          <w:p w:rsidRPr="00396787" w:rsidR="00396787" w:rsidP="000E2258" w:rsidRDefault="00396787" w14:paraId="223E7E44" w14:textId="100ABD04">
            <w:pPr>
              <w:pStyle w:val="ListParagraph"/>
              <w:numPr>
                <w:ilvl w:val="0"/>
                <w:numId w:val="15"/>
              </w:numPr>
            </w:pPr>
            <w:r w:rsidRPr="00396787">
              <w:rPr>
                <w:sz w:val="20"/>
                <w:szCs w:val="20"/>
              </w:rPr>
              <w:t xml:space="preserve">Working remotely </w:t>
            </w:r>
            <w:r>
              <w:rPr>
                <w:sz w:val="20"/>
                <w:szCs w:val="20"/>
              </w:rPr>
              <w:t>in a 2-hour session working on computing topics such as Python programming and Web Development with HTML and CSS</w:t>
            </w:r>
          </w:p>
          <w:p w:rsidRPr="00396787" w:rsidR="00396787" w:rsidP="000E2258" w:rsidRDefault="00396787" w14:paraId="06ED9BA7" w14:textId="5C448BAD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96787">
              <w:rPr>
                <w:sz w:val="20"/>
                <w:szCs w:val="20"/>
              </w:rPr>
              <w:t>Going through concepts together then giving the child small challenges to attempt during the week</w:t>
            </w:r>
          </w:p>
          <w:p w:rsidRPr="00396787" w:rsidR="00396787" w:rsidP="000E2258" w:rsidRDefault="00396787" w14:paraId="4CAF617C" w14:textId="4789766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96787">
              <w:rPr>
                <w:sz w:val="20"/>
                <w:szCs w:val="20"/>
              </w:rPr>
              <w:t xml:space="preserve">Provided visual and detailed feedback to parents at the end of each session </w:t>
            </w:r>
          </w:p>
          <w:p w:rsidR="00A9350C" w:rsidP="001D0BF1" w:rsidRDefault="00A9350C" w14:paraId="63D96144" w14:textId="77777777">
            <w:pPr>
              <w:pStyle w:val="Heading3"/>
              <w:contextualSpacing w:val="0"/>
              <w:outlineLvl w:val="2"/>
            </w:pPr>
          </w:p>
          <w:p w:rsidRPr="00CF1A49" w:rsidR="001D0BF1" w:rsidP="001D0BF1" w:rsidRDefault="00537E83" w14:paraId="2E430342" w14:textId="224FB1B8">
            <w:pPr>
              <w:pStyle w:val="Heading3"/>
              <w:contextualSpacing w:val="0"/>
              <w:outlineLvl w:val="2"/>
            </w:pPr>
            <w:r>
              <w:t>August 2018</w:t>
            </w:r>
            <w:r w:rsidRPr="00CF1A49" w:rsidR="001D0BF1">
              <w:t xml:space="preserve"> – </w:t>
            </w:r>
            <w:r w:rsidR="00B30567">
              <w:t>April 2021</w:t>
            </w:r>
          </w:p>
          <w:p w:rsidRPr="00CF1A49" w:rsidR="001D0BF1" w:rsidP="001D0BF1" w:rsidRDefault="00537E83" w14:paraId="5BE0D929" w14:textId="77777777">
            <w:pPr>
              <w:pStyle w:val="Heading2"/>
              <w:contextualSpacing w:val="0"/>
              <w:outlineLvl w:val="1"/>
            </w:pPr>
            <w:r>
              <w:t>Part time tutor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>Explore Learning</w:t>
            </w:r>
          </w:p>
          <w:p w:rsidRPr="00A81941" w:rsidR="001E3120" w:rsidP="0039491C" w:rsidRDefault="0039491C" w14:paraId="5BF7E018" w14:textId="59233B3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 xml:space="preserve">Working in a </w:t>
            </w:r>
            <w:r w:rsidR="00E30BD7">
              <w:rPr>
                <w:sz w:val="20"/>
                <w:szCs w:val="20"/>
              </w:rPr>
              <w:t>group</w:t>
            </w:r>
            <w:r w:rsidRPr="00A81941">
              <w:rPr>
                <w:sz w:val="20"/>
                <w:szCs w:val="20"/>
              </w:rPr>
              <w:t xml:space="preserve"> of 6 children aged between 4-14 and helping them with Math’s and English work</w:t>
            </w:r>
            <w:r w:rsidRPr="00A81941" w:rsidR="006828E0">
              <w:rPr>
                <w:sz w:val="20"/>
                <w:szCs w:val="20"/>
              </w:rPr>
              <w:t>.</w:t>
            </w:r>
          </w:p>
          <w:p w:rsidRPr="00A81941" w:rsidR="0039491C" w:rsidP="0039491C" w:rsidRDefault="0039491C" w14:paraId="3B61D771" w14:textId="7D430CA0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>Ensuring the children are kept safe while they are in the center</w:t>
            </w:r>
            <w:r w:rsidRPr="00A81941" w:rsidR="006828E0">
              <w:rPr>
                <w:sz w:val="20"/>
                <w:szCs w:val="20"/>
              </w:rPr>
              <w:t>.</w:t>
            </w:r>
          </w:p>
          <w:p w:rsidRPr="00A81941" w:rsidR="0039491C" w:rsidP="0039491C" w:rsidRDefault="0039491C" w14:paraId="038D2EFB" w14:textId="7777777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81941">
              <w:rPr>
                <w:sz w:val="20"/>
                <w:szCs w:val="20"/>
              </w:rPr>
              <w:t>Running additional content classes such as 11+ or creative writing</w:t>
            </w:r>
            <w:r w:rsidRPr="00A81941" w:rsidR="006828E0">
              <w:rPr>
                <w:sz w:val="20"/>
                <w:szCs w:val="20"/>
              </w:rPr>
              <w:t>.</w:t>
            </w:r>
          </w:p>
          <w:p w:rsidRPr="00CF1A49" w:rsidR="006828E0" w:rsidP="0039491C" w:rsidRDefault="006828E0" w14:paraId="3392EFBB" w14:textId="352C7D45">
            <w:pPr>
              <w:pStyle w:val="ListParagraph"/>
              <w:numPr>
                <w:ilvl w:val="0"/>
                <w:numId w:val="15"/>
              </w:numPr>
            </w:pPr>
            <w:r w:rsidRPr="00A81941">
              <w:rPr>
                <w:sz w:val="20"/>
                <w:szCs w:val="20"/>
              </w:rPr>
              <w:t>Making sure the center is kept tidy and presentable.</w:t>
            </w:r>
          </w:p>
        </w:tc>
      </w:tr>
      <w:tr w:rsidRPr="00CF1A49" w:rsidR="00396787" w:rsidTr="13B80A70" w14:paraId="212F7BFA" w14:textId="77777777">
        <w:tc>
          <w:tcPr>
            <w:tcW w:w="9290" w:type="dxa"/>
            <w:tcMar/>
          </w:tcPr>
          <w:p w:rsidR="00396787" w:rsidP="00A9350C" w:rsidRDefault="00396787" w14:paraId="13AAF96D" w14:textId="77777777">
            <w:pPr>
              <w:pStyle w:val="Heading3"/>
              <w:outlineLvl w:val="2"/>
            </w:pPr>
          </w:p>
        </w:tc>
      </w:tr>
    </w:tbl>
    <w:bookmarkEnd w:displacedByCustomXml="next" w:id="2"/>
    <w:bookmarkStart w:name="_Hlk83204219" w:displacedByCustomXml="next" w:id="3"/>
    <w:sdt>
      <w:sdtPr>
        <w:alias w:val="Education:"/>
        <w:tag w:val="Education:"/>
        <w:id w:val="-1908763273"/>
        <w:placeholder>
          <w:docPart w:val="BE97E242F0544D8F954DAA83D8813C1F"/>
        </w:placeholder>
        <w:temporary/>
        <w:showingPlcHdr/>
        <w15:appearance w15:val="hidden"/>
      </w:sdtPr>
      <w:sdtEndPr/>
      <w:sdtContent>
        <w:p w:rsidRPr="00CF1A49" w:rsidR="00DA59AA" w:rsidP="0097790C" w:rsidRDefault="00DA59AA" w14:paraId="0752F885" w14:textId="77777777">
          <w:pPr>
            <w:pStyle w:val="Heading1"/>
          </w:pPr>
          <w:r w:rsidRPr="00CF1A49">
            <w:t>Education</w:t>
          </w:r>
        </w:p>
      </w:sdtContent>
    </w:sdt>
    <w:bookmarkEnd w:displacedByCustomXml="prev" w:id="3"/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1D0BF1" w:rsidTr="13B80A70" w14:paraId="562B67A9" w14:textId="77777777">
        <w:tc>
          <w:tcPr>
            <w:tcW w:w="9290" w:type="dxa"/>
            <w:tcMar/>
          </w:tcPr>
          <w:p w:rsidRPr="00CF1A49" w:rsidR="001D0BF1" w:rsidP="001D0BF1" w:rsidRDefault="00E977BF" w14:paraId="1514CCAD" w14:textId="519AAFA0">
            <w:pPr>
              <w:pStyle w:val="Heading3"/>
              <w:contextualSpacing w:val="0"/>
              <w:outlineLvl w:val="2"/>
            </w:pPr>
            <w:bookmarkStart w:name="_Hlk83204237" w:id="4"/>
            <w:r>
              <w:t>April</w:t>
            </w:r>
            <w:r w:rsidRPr="00CF1A49" w:rsidR="001D0BF1">
              <w:t xml:space="preserve"> </w:t>
            </w:r>
            <w:r>
              <w:t>2018</w:t>
            </w:r>
            <w:r w:rsidR="001E76D2">
              <w:t xml:space="preserve"> </w:t>
            </w:r>
            <w:r w:rsidR="006749C9">
              <w:t>–</w:t>
            </w:r>
            <w:r w:rsidR="001E76D2">
              <w:t xml:space="preserve"> </w:t>
            </w:r>
            <w:r w:rsidR="006749C9">
              <w:t>September 2021</w:t>
            </w:r>
          </w:p>
          <w:p w:rsidRPr="006749C9" w:rsidR="001D0BF1" w:rsidP="001D0BF1" w:rsidRDefault="00E977BF" w14:paraId="59FCD1D4" w14:textId="739AB43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="00E977BF">
              <w:rPr/>
              <w:t>The Open degree</w:t>
            </w:r>
            <w:r w:rsidR="00680613">
              <w:rPr/>
              <w:t xml:space="preserve"> </w:t>
            </w:r>
            <w:proofErr w:type="spellStart"/>
            <w:r w:rsidR="00680613">
              <w:rPr/>
              <w:t>bsc</w:t>
            </w:r>
            <w:proofErr w:type="spellEnd"/>
            <w:r w:rsidR="006749C9">
              <w:rPr/>
              <w:t xml:space="preserve"> </w:t>
            </w:r>
            <w:r w:rsidR="00A81941">
              <w:rPr/>
              <w:t>(</w:t>
            </w:r>
            <w:r w:rsidR="5F8372C6">
              <w:rPr/>
              <w:t>Predicted</w:t>
            </w:r>
            <w:r w:rsidR="006749C9">
              <w:rPr/>
              <w:t xml:space="preserve"> 2:2</w:t>
            </w:r>
            <w:r w:rsidR="00A81941">
              <w:rPr/>
              <w:t>)</w:t>
            </w:r>
            <w:r w:rsidR="001D0BF1">
              <w:rPr/>
              <w:t xml:space="preserve">, </w:t>
            </w:r>
            <w:r w:rsidRPr="13B80A70" w:rsidR="006749C9">
              <w:rPr>
                <w:rStyle w:val="SubtleReference"/>
              </w:rPr>
              <w:t>The open university</w:t>
            </w:r>
          </w:p>
          <w:p w:rsidRPr="00CF1A49" w:rsidR="007538DC" w:rsidP="007538DC" w:rsidRDefault="006749C9" w14:paraId="530A88B5" w14:textId="68B6A59E">
            <w:pPr>
              <w:contextualSpacing w:val="0"/>
            </w:pPr>
            <w:r w:rsidRPr="00A81941">
              <w:rPr>
                <w:sz w:val="20"/>
                <w:szCs w:val="20"/>
              </w:rPr>
              <w:t>I have recently finished my 3</w:t>
            </w:r>
            <w:r w:rsidRPr="00A81941">
              <w:rPr>
                <w:sz w:val="20"/>
                <w:szCs w:val="20"/>
                <w:vertAlign w:val="superscript"/>
              </w:rPr>
              <w:t>rd</w:t>
            </w:r>
            <w:r w:rsidRPr="00A81941">
              <w:rPr>
                <w:sz w:val="20"/>
                <w:szCs w:val="20"/>
              </w:rPr>
              <w:t xml:space="preserve"> year modules and am awaiting my final grade in November</w:t>
            </w:r>
            <w:r w:rsidRPr="00A81941" w:rsidR="00A81941">
              <w:rPr>
                <w:sz w:val="20"/>
                <w:szCs w:val="20"/>
              </w:rPr>
              <w:t>. I studied Web, Mobile and Cloud Technology, Software Engineering</w:t>
            </w:r>
            <w:r w:rsidR="00E30BD7">
              <w:rPr>
                <w:sz w:val="20"/>
                <w:szCs w:val="20"/>
              </w:rPr>
              <w:t xml:space="preserve">, </w:t>
            </w:r>
            <w:r w:rsidRPr="00A81941" w:rsidR="00E30BD7">
              <w:rPr>
                <w:sz w:val="20"/>
                <w:szCs w:val="20"/>
              </w:rPr>
              <w:t>Interaction Design and User Experience</w:t>
            </w:r>
            <w:r w:rsidR="00E30BD7">
              <w:rPr>
                <w:sz w:val="20"/>
                <w:szCs w:val="20"/>
              </w:rPr>
              <w:t>.</w:t>
            </w:r>
          </w:p>
        </w:tc>
      </w:tr>
      <w:tr w:rsidRPr="00CF1A49" w:rsidR="00F61DF9" w:rsidTr="13B80A70" w14:paraId="3292CDA6" w14:textId="77777777">
        <w:tc>
          <w:tcPr>
            <w:tcW w:w="9290" w:type="dxa"/>
            <w:tcMar>
              <w:top w:w="216" w:type="dxa"/>
            </w:tcMar>
          </w:tcPr>
          <w:p w:rsidRPr="00CF1A49" w:rsidR="00F61DF9" w:rsidP="00F61DF9" w:rsidRDefault="00E977BF" w14:paraId="5A34AB6A" w14:textId="77777777">
            <w:pPr>
              <w:pStyle w:val="Heading3"/>
              <w:contextualSpacing w:val="0"/>
              <w:outlineLvl w:val="2"/>
            </w:pPr>
            <w:r>
              <w:t>September</w:t>
            </w:r>
            <w:r w:rsidRPr="00CF1A49" w:rsidR="00F61DF9">
              <w:t xml:space="preserve"> </w:t>
            </w:r>
            <w:r>
              <w:t>2015-2017</w:t>
            </w:r>
          </w:p>
          <w:p w:rsidR="002A30BA" w:rsidP="002A30BA" w:rsidRDefault="00E977BF" w14:paraId="31A0E65D" w14:textId="7777777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Computer science games</w:t>
            </w:r>
            <w:r w:rsidR="002A30BA">
              <w:t xml:space="preserve"> BSc</w:t>
            </w:r>
            <w:r w:rsidRPr="00CF1A49" w:rsidR="00F61DF9">
              <w:t xml:space="preserve">, </w:t>
            </w:r>
            <w:r>
              <w:rPr>
                <w:rStyle w:val="SubtleReference"/>
              </w:rPr>
              <w:t>Brighton University</w:t>
            </w:r>
          </w:p>
          <w:p w:rsidRPr="00A81941" w:rsidR="00863301" w:rsidP="002A30BA" w:rsidRDefault="006828E0" w14:paraId="04B243FF" w14:textId="6E609467">
            <w:pPr>
              <w:contextualSpacing w:val="0"/>
              <w:rPr>
                <w:sz w:val="20"/>
                <w:szCs w:val="20"/>
              </w:rPr>
            </w:pPr>
            <w:r w:rsidRPr="13B80A70" w:rsidR="006828E0">
              <w:rPr>
                <w:sz w:val="20"/>
                <w:szCs w:val="20"/>
              </w:rPr>
              <w:t>I earned</w:t>
            </w:r>
            <w:r w:rsidRPr="13B80A70" w:rsidR="4CCEFA6B">
              <w:rPr>
                <w:sz w:val="20"/>
                <w:szCs w:val="20"/>
              </w:rPr>
              <w:t xml:space="preserve"> a</w:t>
            </w:r>
            <w:r w:rsidRPr="13B80A70" w:rsidR="006828E0">
              <w:rPr>
                <w:sz w:val="20"/>
                <w:szCs w:val="20"/>
              </w:rPr>
              <w:t xml:space="preserve"> C</w:t>
            </w:r>
            <w:r w:rsidRPr="13B80A70" w:rsidR="002A30BA">
              <w:rPr>
                <w:sz w:val="20"/>
                <w:szCs w:val="20"/>
              </w:rPr>
              <w:t xml:space="preserve">ertificate of Higher Education in Computer Science </w:t>
            </w:r>
            <w:r w:rsidRPr="13B80A70" w:rsidR="2B0ACDE3">
              <w:rPr>
                <w:sz w:val="20"/>
                <w:szCs w:val="20"/>
              </w:rPr>
              <w:t>Games;</w:t>
            </w:r>
            <w:r w:rsidRPr="13B80A70" w:rsidR="006828E0">
              <w:rPr>
                <w:sz w:val="20"/>
                <w:szCs w:val="20"/>
              </w:rPr>
              <w:t xml:space="preserve"> I enjoyed the Web Development and Java modules.</w:t>
            </w:r>
          </w:p>
          <w:p w:rsidR="006828E0" w:rsidP="002A30BA" w:rsidRDefault="006828E0" w14:paraId="22E14F9B" w14:textId="77777777">
            <w:pPr>
              <w:contextualSpacing w:val="0"/>
            </w:pPr>
          </w:p>
          <w:p w:rsidRPr="00CF1A49" w:rsidR="00537E83" w:rsidP="00537E83" w:rsidRDefault="001E76D2" w14:paraId="45E748AE" w14:textId="77777777">
            <w:pPr>
              <w:pStyle w:val="Heading3"/>
              <w:contextualSpacing w:val="0"/>
              <w:outlineLvl w:val="2"/>
            </w:pPr>
            <w:r>
              <w:t>September</w:t>
            </w:r>
            <w:r w:rsidRPr="00CF1A49" w:rsidR="00537E83">
              <w:t xml:space="preserve"> </w:t>
            </w:r>
            <w:r>
              <w:t>2013 - 2015</w:t>
            </w:r>
          </w:p>
          <w:p w:rsidRPr="00CF1A49" w:rsidR="00537E83" w:rsidP="00537E83" w:rsidRDefault="00E977BF" w14:paraId="54DC1A25" w14:textId="71E76934">
            <w:pPr>
              <w:pStyle w:val="Heading2"/>
              <w:contextualSpacing w:val="0"/>
              <w:outlineLvl w:val="1"/>
            </w:pPr>
            <w:r w:rsidR="00E977BF">
              <w:rPr/>
              <w:t>Computer science (level 3</w:t>
            </w:r>
            <w:r w:rsidR="005714BB">
              <w:rPr/>
              <w:t xml:space="preserve"> BTEC EXTENDED </w:t>
            </w:r>
            <w:r w:rsidR="4C8CBCC5">
              <w:rPr/>
              <w:t>Diploma</w:t>
            </w:r>
            <w:r w:rsidR="00E977BF">
              <w:rPr/>
              <w:t>)</w:t>
            </w:r>
            <w:r w:rsidR="00537E83">
              <w:rPr/>
              <w:t xml:space="preserve">, </w:t>
            </w:r>
            <w:r w:rsidRPr="13B80A70" w:rsidR="00E977BF">
              <w:rPr>
                <w:rStyle w:val="SubtleReference"/>
              </w:rPr>
              <w:t>Stanmore college</w:t>
            </w:r>
          </w:p>
          <w:p w:rsidR="00F61DF9" w:rsidP="00863301" w:rsidRDefault="00863301" w14:paraId="1AE3DC9A" w14:textId="77777777">
            <w:pPr>
              <w:pStyle w:val="ListParagraph"/>
              <w:numPr>
                <w:ilvl w:val="0"/>
                <w:numId w:val="14"/>
              </w:numPr>
            </w:pPr>
            <w:r w:rsidRPr="00A81941">
              <w:rPr>
                <w:sz w:val="20"/>
                <w:szCs w:val="20"/>
              </w:rPr>
              <w:t>D*D*D*</w:t>
            </w:r>
          </w:p>
        </w:tc>
      </w:tr>
    </w:tbl>
    <w:bookmarkEnd w:displacedByCustomXml="next" w:id="4"/>
    <w:sdt>
      <w:sdtPr>
        <w:alias w:val="Skills:"/>
        <w:tag w:val="Skills:"/>
        <w:id w:val="-1392877668"/>
        <w:placeholder>
          <w:docPart w:val="386AEC7C6683464C8E3EDA6E54FB6BE3"/>
        </w:placeholder>
        <w:temporary/>
        <w:showingPlcHdr/>
        <w15:appearance w15:val="hidden"/>
      </w:sdtPr>
      <w:sdtEndPr/>
      <w:sdtContent>
        <w:p w:rsidRPr="00CF1A49" w:rsidR="00486277" w:rsidP="00486277" w:rsidRDefault="00486277" w14:paraId="46CDB301" w14:textId="777777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394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2713"/>
      </w:tblGrid>
      <w:tr w:rsidRPr="006E1507" w:rsidR="003A0632" w:rsidTr="006266A9" w14:paraId="485D1A30" w14:textId="77777777">
        <w:tc>
          <w:tcPr>
            <w:tcW w:w="4680" w:type="dxa"/>
          </w:tcPr>
          <w:p w:rsidR="00E97976" w:rsidP="00E97976" w:rsidRDefault="00E97976" w14:paraId="5C5907F3" w14:textId="77777777">
            <w:pPr>
              <w:pStyle w:val="ListBullet"/>
              <w:contextualSpacing w:val="0"/>
            </w:pPr>
            <w:r>
              <w:t xml:space="preserve">Java </w:t>
            </w:r>
          </w:p>
          <w:p w:rsidR="00E97976" w:rsidP="00E97976" w:rsidRDefault="00E97976" w14:paraId="5E92E645" w14:textId="77777777">
            <w:pPr>
              <w:pStyle w:val="ListBullet"/>
              <w:contextualSpacing w:val="0"/>
            </w:pPr>
            <w:r>
              <w:t xml:space="preserve">HTML5 </w:t>
            </w:r>
          </w:p>
          <w:p w:rsidR="00E97976" w:rsidP="00E97976" w:rsidRDefault="00E97976" w14:paraId="4498BB9C" w14:textId="77777777">
            <w:pPr>
              <w:pStyle w:val="ListBullet"/>
              <w:contextualSpacing w:val="0"/>
            </w:pPr>
            <w:r>
              <w:t>CSS3</w:t>
            </w:r>
          </w:p>
          <w:p w:rsidR="00E97976" w:rsidP="00E97976" w:rsidRDefault="00E97976" w14:paraId="326221A5" w14:textId="77777777">
            <w:pPr>
              <w:pStyle w:val="ListBullet"/>
              <w:contextualSpacing w:val="0"/>
            </w:pPr>
            <w:r>
              <w:t>JavaScript</w:t>
            </w:r>
          </w:p>
          <w:p w:rsidR="00E97976" w:rsidP="00E97976" w:rsidRDefault="00E97976" w14:paraId="79B185D6" w14:textId="77777777">
            <w:pPr>
              <w:pStyle w:val="ListBullet"/>
              <w:contextualSpacing w:val="0"/>
            </w:pPr>
            <w:r>
              <w:t>Python</w:t>
            </w:r>
          </w:p>
          <w:p w:rsidR="00E97976" w:rsidP="00E97976" w:rsidRDefault="00A81941" w14:paraId="431391E7" w14:textId="5864F8E1">
            <w:pPr>
              <w:pStyle w:val="ListBullet"/>
              <w:contextualSpacing w:val="0"/>
            </w:pPr>
            <w:r>
              <w:t>Git</w:t>
            </w:r>
            <w:r w:rsidR="00396787">
              <w:t>H</w:t>
            </w:r>
            <w:r>
              <w:t>ub</w:t>
            </w:r>
          </w:p>
          <w:p w:rsidR="00A81941" w:rsidP="00E97976" w:rsidRDefault="00A81941" w14:paraId="06B155C2" w14:textId="44ACCF68">
            <w:pPr>
              <w:pStyle w:val="ListBullet"/>
              <w:contextualSpacing w:val="0"/>
            </w:pPr>
            <w:r>
              <w:t>Visual Studio</w:t>
            </w:r>
          </w:p>
          <w:p w:rsidR="00A81941" w:rsidP="00E97976" w:rsidRDefault="00A81941" w14:paraId="349DABB0" w14:textId="57212655">
            <w:pPr>
              <w:pStyle w:val="ListBullet"/>
              <w:contextualSpacing w:val="0"/>
            </w:pPr>
            <w:r>
              <w:t>IntelliJ</w:t>
            </w:r>
          </w:p>
          <w:p w:rsidRPr="006E1507" w:rsidR="001F4E6D" w:rsidP="00A81941" w:rsidRDefault="001F4E6D" w14:paraId="7CAF2378" w14:textId="5EBDC11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713" w:type="dxa"/>
            <w:tcMar>
              <w:left w:w="360" w:type="dxa"/>
            </w:tcMar>
          </w:tcPr>
          <w:p w:rsidR="00A81941" w:rsidP="00A81941" w:rsidRDefault="00A81941" w14:paraId="1A8A5E09" w14:textId="7D07B11A">
            <w:pPr>
              <w:pStyle w:val="ListBullet"/>
              <w:contextualSpacing w:val="0"/>
            </w:pPr>
            <w:r>
              <w:t xml:space="preserve">PyCharm </w:t>
            </w:r>
          </w:p>
          <w:p w:rsidR="00A81941" w:rsidP="00A81941" w:rsidRDefault="00A81941" w14:paraId="49464913" w14:textId="047915F4">
            <w:pPr>
              <w:pStyle w:val="ListBullet"/>
              <w:contextualSpacing w:val="0"/>
            </w:pPr>
            <w:r>
              <w:t>Spring boot</w:t>
            </w:r>
          </w:p>
          <w:p w:rsidR="00A81941" w:rsidP="00A81941" w:rsidRDefault="00A81941" w14:paraId="5D1A9328" w14:textId="77777777">
            <w:pPr>
              <w:pStyle w:val="ListBullet"/>
              <w:contextualSpacing w:val="0"/>
            </w:pPr>
            <w:r>
              <w:t>Time management</w:t>
            </w:r>
          </w:p>
          <w:p w:rsidR="00A81941" w:rsidP="00A81941" w:rsidRDefault="00A81941" w14:paraId="5F8C564C" w14:textId="77777777">
            <w:pPr>
              <w:pStyle w:val="ListBullet"/>
              <w:contextualSpacing w:val="0"/>
            </w:pPr>
            <w:r>
              <w:t xml:space="preserve">Team working </w:t>
            </w:r>
          </w:p>
          <w:p w:rsidR="00A81941" w:rsidP="00A81941" w:rsidRDefault="00A81941" w14:paraId="25D7899D" w14:textId="77777777">
            <w:pPr>
              <w:pStyle w:val="ListBullet"/>
              <w:contextualSpacing w:val="0"/>
            </w:pPr>
            <w:r>
              <w:t>Effective communication</w:t>
            </w:r>
          </w:p>
          <w:p w:rsidR="00A81941" w:rsidP="00A81941" w:rsidRDefault="00A81941" w14:paraId="58C70401" w14:textId="77777777">
            <w:pPr>
              <w:pStyle w:val="ListBullet"/>
              <w:contextualSpacing w:val="0"/>
            </w:pPr>
            <w:r>
              <w:t xml:space="preserve">Flexibility </w:t>
            </w:r>
          </w:p>
          <w:p w:rsidR="00A81941" w:rsidP="00A81941" w:rsidRDefault="00A81941" w14:paraId="344BDAED" w14:textId="7777777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Pr="006E1507" w:rsidR="00A81941" w:rsidP="00A81941" w:rsidRDefault="00A81941" w14:paraId="296CA75B" w14:textId="5FD8F79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Pr="00CF1A49" w:rsidR="00AD782D" w:rsidP="0062312F" w:rsidRDefault="006828E0" w14:paraId="36C26BE5" w14:textId="3EEE8091">
      <w:pPr>
        <w:pStyle w:val="Heading1"/>
      </w:pPr>
      <w:r>
        <w:t>About ME</w:t>
      </w:r>
    </w:p>
    <w:p w:rsidR="00396787" w:rsidP="00396787" w:rsidRDefault="00396787" w14:paraId="465191EF" w14:textId="77777777">
      <w:pPr>
        <w:jc w:val="both"/>
        <w:rPr>
          <w:lang w:val="en-GB"/>
        </w:rPr>
      </w:pPr>
      <w:r w:rsidRPr="00396787">
        <w:rPr>
          <w:lang w:val="en-GB"/>
        </w:rPr>
        <w:t>Apart from coding, I have a great passion for cooking which I do regularly and experiment with different ingredients and recipes. I build computers, since the beginning of 2020 I have rebuilt my own computer, built a gaming system for a family member and a Linux based system for a personal NAS drive.</w:t>
      </w:r>
      <w:r>
        <w:rPr>
          <w:lang w:val="en-GB"/>
        </w:rPr>
        <w:t xml:space="preserve"> </w:t>
      </w:r>
    </w:p>
    <w:p w:rsidR="00396787" w:rsidP="00396787" w:rsidRDefault="00396787" w14:paraId="4FA40366" w14:textId="77777777">
      <w:pPr>
        <w:jc w:val="both"/>
        <w:rPr>
          <w:lang w:val="en-GB"/>
        </w:rPr>
      </w:pPr>
    </w:p>
    <w:p w:rsidRPr="00396787" w:rsidR="00396787" w:rsidP="00396787" w:rsidRDefault="00396787" w14:paraId="4CBB4BDE" w14:textId="425846E1">
      <w:pPr>
        <w:jc w:val="both"/>
        <w:rPr>
          <w:lang w:val="en-GB"/>
        </w:rPr>
      </w:pPr>
      <w:r w:rsidRPr="00396787">
        <w:rPr>
          <w:lang w:val="en-GB"/>
        </w:rPr>
        <w:t>Streaming has become something I have started up recently and am enjoying a lot. I try to stream twice a week; I would stream games from my computer or from my consoles. When I need to get out into the world, I would go for runs or ride my bike around my area.</w:t>
      </w:r>
    </w:p>
    <w:p w:rsidRPr="006E1507" w:rsidR="001250E8" w:rsidP="00396787" w:rsidRDefault="001250E8" w14:paraId="5BB1FC78" w14:textId="2DB45BE0">
      <w:pPr>
        <w:jc w:val="both"/>
      </w:pPr>
    </w:p>
    <w:sectPr w:rsidRPr="006E1507" w:rsidR="001250E8" w:rsidSect="005A1B10">
      <w:footerReference w:type="default" r:id="rId8"/>
      <w:headerReference w:type="first" r:id="rId9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202" w:rsidP="0068194B" w:rsidRDefault="00F32202" w14:paraId="6346E2D0" w14:textId="77777777">
      <w:r>
        <w:separator/>
      </w:r>
    </w:p>
    <w:p w:rsidR="00F32202" w:rsidRDefault="00F32202" w14:paraId="317839C7" w14:textId="77777777"/>
    <w:p w:rsidR="00F32202" w:rsidRDefault="00F32202" w14:paraId="6C4D5691" w14:textId="77777777"/>
  </w:endnote>
  <w:endnote w:type="continuationSeparator" w:id="0">
    <w:p w:rsidR="00F32202" w:rsidP="0068194B" w:rsidRDefault="00F32202" w14:paraId="64E1980F" w14:textId="77777777">
      <w:r>
        <w:continuationSeparator/>
      </w:r>
    </w:p>
    <w:p w:rsidR="00F32202" w:rsidRDefault="00F32202" w14:paraId="3D93649F" w14:textId="77777777"/>
    <w:p w:rsidR="00F32202" w:rsidRDefault="00F32202" w14:paraId="5A87F43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4C3153DB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202" w:rsidP="0068194B" w:rsidRDefault="00F32202" w14:paraId="532FE240" w14:textId="77777777">
      <w:r>
        <w:separator/>
      </w:r>
    </w:p>
    <w:p w:rsidR="00F32202" w:rsidRDefault="00F32202" w14:paraId="6F078D69" w14:textId="77777777"/>
    <w:p w:rsidR="00F32202" w:rsidRDefault="00F32202" w14:paraId="0FC8DF05" w14:textId="77777777"/>
  </w:footnote>
  <w:footnote w:type="continuationSeparator" w:id="0">
    <w:p w:rsidR="00F32202" w:rsidP="0068194B" w:rsidRDefault="00F32202" w14:paraId="04328136" w14:textId="77777777">
      <w:r>
        <w:continuationSeparator/>
      </w:r>
    </w:p>
    <w:p w:rsidR="00F32202" w:rsidRDefault="00F32202" w14:paraId="20939BCF" w14:textId="77777777"/>
    <w:p w:rsidR="00F32202" w:rsidRDefault="00F32202" w14:paraId="59CD079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5A1B10" w:rsidRDefault="00F476C4" w14:paraId="6D7514F2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9AA0DC" wp14:editId="0819F1E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6245AD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XbTtXf9S+uzN43" int2:id="JFa7Cn9N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D4F478E"/>
    <w:multiLevelType w:val="hybridMultilevel"/>
    <w:tmpl w:val="A2EC9EA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2" w15:restartNumberingAfterBreak="0">
    <w:nsid w:val="296E1740"/>
    <w:multiLevelType w:val="hybridMultilevel"/>
    <w:tmpl w:val="0B5883A2"/>
    <w:lvl w:ilvl="0" w:tplc="A4B8D5AE">
      <w:start w:val="23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C155C14"/>
    <w:multiLevelType w:val="hybridMultilevel"/>
    <w:tmpl w:val="D12E4D24"/>
    <w:lvl w:ilvl="0" w:tplc="7180C4F0">
      <w:start w:val="23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83"/>
    <w:rsid w:val="000001EF"/>
    <w:rsid w:val="00007322"/>
    <w:rsid w:val="00007728"/>
    <w:rsid w:val="00013351"/>
    <w:rsid w:val="00024584"/>
    <w:rsid w:val="00024730"/>
    <w:rsid w:val="0003522D"/>
    <w:rsid w:val="00055E95"/>
    <w:rsid w:val="0007021F"/>
    <w:rsid w:val="000B2BA5"/>
    <w:rsid w:val="000F2F8C"/>
    <w:rsid w:val="0010006E"/>
    <w:rsid w:val="001045A8"/>
    <w:rsid w:val="00114A91"/>
    <w:rsid w:val="001250E8"/>
    <w:rsid w:val="001427E1"/>
    <w:rsid w:val="00163668"/>
    <w:rsid w:val="00171566"/>
    <w:rsid w:val="00174676"/>
    <w:rsid w:val="001755A8"/>
    <w:rsid w:val="0018113E"/>
    <w:rsid w:val="00184014"/>
    <w:rsid w:val="00192008"/>
    <w:rsid w:val="001A3AC5"/>
    <w:rsid w:val="001C0E68"/>
    <w:rsid w:val="001C4B6F"/>
    <w:rsid w:val="001D0BF1"/>
    <w:rsid w:val="001D1977"/>
    <w:rsid w:val="001E19A2"/>
    <w:rsid w:val="001E3120"/>
    <w:rsid w:val="001E76D2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7A3"/>
    <w:rsid w:val="00275EAE"/>
    <w:rsid w:val="00294998"/>
    <w:rsid w:val="00297F18"/>
    <w:rsid w:val="002A1945"/>
    <w:rsid w:val="002A30BA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6E63"/>
    <w:rsid w:val="0039491C"/>
    <w:rsid w:val="00396787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7E83"/>
    <w:rsid w:val="00566A35"/>
    <w:rsid w:val="0056701E"/>
    <w:rsid w:val="005714BB"/>
    <w:rsid w:val="005740D7"/>
    <w:rsid w:val="005A0F26"/>
    <w:rsid w:val="005A1B10"/>
    <w:rsid w:val="005A6850"/>
    <w:rsid w:val="005B1B1B"/>
    <w:rsid w:val="005C5932"/>
    <w:rsid w:val="005D3CA7"/>
    <w:rsid w:val="005D4CC1"/>
    <w:rsid w:val="005E4CE8"/>
    <w:rsid w:val="005F4B91"/>
    <w:rsid w:val="005F55D2"/>
    <w:rsid w:val="0062312F"/>
    <w:rsid w:val="00625F2C"/>
    <w:rsid w:val="006266A9"/>
    <w:rsid w:val="006522AD"/>
    <w:rsid w:val="006618E9"/>
    <w:rsid w:val="006749C9"/>
    <w:rsid w:val="00680613"/>
    <w:rsid w:val="0068194B"/>
    <w:rsid w:val="006828E0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497E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3301"/>
    <w:rsid w:val="0086487C"/>
    <w:rsid w:val="00870B20"/>
    <w:rsid w:val="008829F8"/>
    <w:rsid w:val="00885897"/>
    <w:rsid w:val="008A6538"/>
    <w:rsid w:val="008C6B39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24EF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941"/>
    <w:rsid w:val="00A84CB2"/>
    <w:rsid w:val="00A9350C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0567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2268"/>
    <w:rsid w:val="00C66A7D"/>
    <w:rsid w:val="00C779DA"/>
    <w:rsid w:val="00C814F7"/>
    <w:rsid w:val="00C91707"/>
    <w:rsid w:val="00CA18D0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1D9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BD7"/>
    <w:rsid w:val="00E362DB"/>
    <w:rsid w:val="00E36345"/>
    <w:rsid w:val="00E5632B"/>
    <w:rsid w:val="00E70240"/>
    <w:rsid w:val="00E71E6B"/>
    <w:rsid w:val="00E81CC5"/>
    <w:rsid w:val="00E85A87"/>
    <w:rsid w:val="00E85B4A"/>
    <w:rsid w:val="00E9528E"/>
    <w:rsid w:val="00E977BF"/>
    <w:rsid w:val="00E97976"/>
    <w:rsid w:val="00EA22DC"/>
    <w:rsid w:val="00EA5099"/>
    <w:rsid w:val="00EC1351"/>
    <w:rsid w:val="00EC4CBF"/>
    <w:rsid w:val="00EE2CA8"/>
    <w:rsid w:val="00EF17E8"/>
    <w:rsid w:val="00EF51D9"/>
    <w:rsid w:val="00F130DD"/>
    <w:rsid w:val="00F24884"/>
    <w:rsid w:val="00F32202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121C3A0F"/>
    <w:rsid w:val="13B80A70"/>
    <w:rsid w:val="2B0ACDE3"/>
    <w:rsid w:val="363133D1"/>
    <w:rsid w:val="4C8CBCC5"/>
    <w:rsid w:val="4CCEFA6B"/>
    <w:rsid w:val="5F8372C6"/>
    <w:rsid w:val="7CED0092"/>
    <w:rsid w:val="7EA3D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A29C2"/>
  <w15:chartTrackingRefBased/>
  <w15:docId w15:val="{7F5CE731-177E-438E-B0EC-B5A756C6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76D2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82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https://mistrysundeep.pythonanywhere.com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microsoft.com/office/2020/10/relationships/intelligence" Target="/word/intelligence2.xml" Id="R54e441946e7e4c2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dee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FD34DE784484EBADAE4C52BF2E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AC8D7-C624-44C3-AF39-DB2B027CCA74}"/>
      </w:docPartPr>
      <w:docPartBody>
        <w:p w:rsidR="0066386D" w:rsidRDefault="00EA22DC">
          <w:pPr>
            <w:pStyle w:val="8B2FD34DE784484EBADAE4C52BF2E95E"/>
          </w:pPr>
          <w:r w:rsidRPr="00CF1A49">
            <w:t>·</w:t>
          </w:r>
        </w:p>
      </w:docPartBody>
    </w:docPart>
    <w:docPart>
      <w:docPartPr>
        <w:name w:val="43094259AA4D4EDDADE303ACF217E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58B9-C117-4A00-A59B-8BBABB8A3B4C}"/>
      </w:docPartPr>
      <w:docPartBody>
        <w:p w:rsidR="0066386D" w:rsidRDefault="00EA22DC">
          <w:pPr>
            <w:pStyle w:val="43094259AA4D4EDDADE303ACF217E55B"/>
          </w:pPr>
          <w:r w:rsidRPr="00CF1A49">
            <w:t>Experience</w:t>
          </w:r>
        </w:p>
      </w:docPartBody>
    </w:docPart>
    <w:docPart>
      <w:docPartPr>
        <w:name w:val="BE97E242F0544D8F954DAA83D8813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5D480-46BC-49CC-B35E-5E36DA1BBDE8}"/>
      </w:docPartPr>
      <w:docPartBody>
        <w:p w:rsidR="0066386D" w:rsidRDefault="00EA22DC">
          <w:pPr>
            <w:pStyle w:val="BE97E242F0544D8F954DAA83D8813C1F"/>
          </w:pPr>
          <w:r w:rsidRPr="00CF1A49">
            <w:t>Education</w:t>
          </w:r>
        </w:p>
      </w:docPartBody>
    </w:docPart>
    <w:docPart>
      <w:docPartPr>
        <w:name w:val="386AEC7C6683464C8E3EDA6E54FB6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5C64D-BB05-4DA2-B024-34E7569384F3}"/>
      </w:docPartPr>
      <w:docPartBody>
        <w:p w:rsidR="0066386D" w:rsidRDefault="00EA22DC">
          <w:pPr>
            <w:pStyle w:val="386AEC7C6683464C8E3EDA6E54FB6BE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CE"/>
    <w:rsid w:val="000C0557"/>
    <w:rsid w:val="00123ECE"/>
    <w:rsid w:val="00151FCB"/>
    <w:rsid w:val="00203E56"/>
    <w:rsid w:val="002529CD"/>
    <w:rsid w:val="003B3C12"/>
    <w:rsid w:val="0066386D"/>
    <w:rsid w:val="00780046"/>
    <w:rsid w:val="00835041"/>
    <w:rsid w:val="00A9015D"/>
    <w:rsid w:val="00AF6C75"/>
    <w:rsid w:val="00B40B27"/>
    <w:rsid w:val="00E63633"/>
    <w:rsid w:val="00E85FCA"/>
    <w:rsid w:val="00E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2FD34DE784484EBADAE4C52BF2E95E">
    <w:name w:val="8B2FD34DE784484EBADAE4C52BF2E95E"/>
  </w:style>
  <w:style w:type="paragraph" w:customStyle="1" w:styleId="43094259AA4D4EDDADE303ACF217E55B">
    <w:name w:val="43094259AA4D4EDDADE303ACF217E55B"/>
  </w:style>
  <w:style w:type="character" w:styleId="SubtleReference">
    <w:name w:val="Subtle Reference"/>
    <w:basedOn w:val="DefaultParagraphFont"/>
    <w:uiPriority w:val="10"/>
    <w:qFormat/>
    <w:rsid w:val="00123ECE"/>
    <w:rPr>
      <w:b/>
      <w:caps w:val="0"/>
      <w:smallCaps/>
      <w:color w:val="595959" w:themeColor="text1" w:themeTint="A6"/>
    </w:rPr>
  </w:style>
  <w:style w:type="paragraph" w:customStyle="1" w:styleId="BE97E242F0544D8F954DAA83D8813C1F">
    <w:name w:val="BE97E242F0544D8F954DAA83D8813C1F"/>
  </w:style>
  <w:style w:type="paragraph" w:customStyle="1" w:styleId="386AEC7C6683464C8E3EDA6E54FB6BE3">
    <w:name w:val="386AEC7C6683464C8E3EDA6E54FB6B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 chronological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Sundeep</dc:creator>
  <keywords/>
  <dc:description/>
  <lastModifiedBy>Sundeep Mistry (Student)</lastModifiedBy>
  <revision>12</revision>
  <dcterms:created xsi:type="dcterms:W3CDTF">2019-12-20T23:24:00.0000000Z</dcterms:created>
  <dcterms:modified xsi:type="dcterms:W3CDTF">2021-09-28T23:27:00.4202438Z</dcterms:modified>
  <category/>
</coreProperties>
</file>